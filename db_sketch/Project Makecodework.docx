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5C520" w14:textId="77777777" w:rsidR="00807843" w:rsidRDefault="00F802A1">
      <w:pPr>
        <w:pStyle w:val="Heading1"/>
      </w:pPr>
      <w:r>
        <w:t>Project Makecodework</w:t>
      </w:r>
    </w:p>
    <w:p w14:paraId="70D85495" w14:textId="77777777" w:rsidR="00AB15F4" w:rsidRDefault="00AB15F4">
      <w:pPr>
        <w:pStyle w:val="Heading2"/>
      </w:pPr>
      <w:r>
        <w:t>The structure of project:</w:t>
      </w:r>
    </w:p>
    <w:p w14:paraId="3631D0FD" w14:textId="77777777" w:rsidR="00AB15F4" w:rsidRDefault="00AB15F4" w:rsidP="00AB15F4">
      <w:r>
        <w:t>Repositories:</w:t>
      </w:r>
    </w:p>
    <w:p w14:paraId="302B534D" w14:textId="77777777" w:rsidR="00AB15F4" w:rsidRPr="0068400C" w:rsidRDefault="00AB15F4" w:rsidP="0068400C">
      <w:pPr>
        <w:pStyle w:val="ListParagraph"/>
        <w:numPr>
          <w:ilvl w:val="1"/>
          <w:numId w:val="10"/>
        </w:numPr>
        <w:rPr>
          <w:sz w:val="26"/>
          <w:szCs w:val="26"/>
        </w:rPr>
      </w:pPr>
      <w:r w:rsidRPr="0068400C">
        <w:rPr>
          <w:sz w:val="26"/>
          <w:szCs w:val="26"/>
        </w:rPr>
        <w:t>BaseRepository;</w:t>
      </w:r>
    </w:p>
    <w:p w14:paraId="09277F34" w14:textId="77777777" w:rsidR="00AB15F4" w:rsidRPr="0068400C" w:rsidRDefault="00AB15F4" w:rsidP="0068400C">
      <w:pPr>
        <w:pStyle w:val="ListParagraph"/>
        <w:numPr>
          <w:ilvl w:val="1"/>
          <w:numId w:val="10"/>
        </w:numPr>
        <w:rPr>
          <w:sz w:val="26"/>
          <w:szCs w:val="26"/>
        </w:rPr>
      </w:pPr>
      <w:r w:rsidRPr="0068400C">
        <w:rPr>
          <w:sz w:val="26"/>
          <w:szCs w:val="26"/>
        </w:rPr>
        <w:t>CategoryRepository;</w:t>
      </w:r>
    </w:p>
    <w:p w14:paraId="4B479348" w14:textId="77777777" w:rsidR="00AB15F4" w:rsidRPr="0068400C" w:rsidRDefault="00AB15F4" w:rsidP="0068400C">
      <w:pPr>
        <w:pStyle w:val="ListParagraph"/>
        <w:numPr>
          <w:ilvl w:val="1"/>
          <w:numId w:val="10"/>
        </w:numPr>
        <w:rPr>
          <w:sz w:val="26"/>
          <w:szCs w:val="26"/>
        </w:rPr>
      </w:pPr>
      <w:r w:rsidRPr="0068400C">
        <w:rPr>
          <w:sz w:val="26"/>
          <w:szCs w:val="26"/>
        </w:rPr>
        <w:t>BlogRepository;</w:t>
      </w:r>
    </w:p>
    <w:p w14:paraId="13E9FD23" w14:textId="77777777" w:rsidR="0068400C" w:rsidRDefault="0068400C" w:rsidP="00AB15F4">
      <w:r>
        <w:t>Users and Roles(?)</w:t>
      </w:r>
    </w:p>
    <w:p w14:paraId="12A0E23D" w14:textId="77777777" w:rsidR="00AB15F4" w:rsidRDefault="00D030F5" w:rsidP="00AB15F4">
      <w:r w:rsidRPr="00D030F5">
        <w:rPr>
          <w:highlight w:val="yellow"/>
        </w:rPr>
        <w:t>Subscription (?)</w:t>
      </w:r>
      <w:r w:rsidR="00AB15F4">
        <w:tab/>
      </w:r>
    </w:p>
    <w:p w14:paraId="4113EC51" w14:textId="77777777" w:rsidR="00AB15F4" w:rsidRPr="00C462C6" w:rsidRDefault="00C80A04" w:rsidP="00AB15F4">
      <w:pPr>
        <w:rPr>
          <w:b/>
          <w:bCs/>
          <w:color w:val="00B050"/>
        </w:rPr>
      </w:pPr>
      <w:r w:rsidRPr="00C462C6">
        <w:rPr>
          <w:b/>
          <w:bCs/>
          <w:color w:val="00B050"/>
        </w:rPr>
        <w:t>Languages (UA/GB)</w:t>
      </w:r>
    </w:p>
    <w:p w14:paraId="345DB512" w14:textId="77777777" w:rsidR="00AB15F4" w:rsidRDefault="00AB15F4">
      <w:pPr>
        <w:pStyle w:val="Heading2"/>
      </w:pPr>
    </w:p>
    <w:p w14:paraId="09F83E9F" w14:textId="77777777" w:rsidR="00C462C6" w:rsidRDefault="00C462C6">
      <w:pPr>
        <w:pStyle w:val="Heading2"/>
      </w:pPr>
      <w:r>
        <w:br w:type="page"/>
      </w:r>
    </w:p>
    <w:p w14:paraId="13870D64" w14:textId="77777777" w:rsidR="00807843" w:rsidRDefault="00EA2CF6">
      <w:pPr>
        <w:pStyle w:val="Heading2"/>
      </w:pPr>
      <w:r>
        <w:lastRenderedPageBreak/>
        <w:t>Categories:</w:t>
      </w:r>
    </w:p>
    <w:p w14:paraId="3F196E93" w14:textId="77777777" w:rsidR="00DB4974" w:rsidRPr="00DB4974" w:rsidRDefault="00DB4974" w:rsidP="00DB4974">
      <w:pPr>
        <w:rPr>
          <w:i/>
          <w:iCs/>
          <w:color w:val="00B050"/>
        </w:rPr>
      </w:pPr>
      <w:r w:rsidRPr="00DB4974">
        <w:rPr>
          <w:i/>
          <w:iCs/>
          <w:color w:val="00B050"/>
        </w:rPr>
        <w:t>Short description</w:t>
      </w:r>
    </w:p>
    <w:p w14:paraId="4DB3CE8D" w14:textId="77777777" w:rsidR="00DB4974" w:rsidRPr="00DB4974" w:rsidRDefault="00DB4974" w:rsidP="00DB4974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98"/>
        <w:gridCol w:w="1500"/>
        <w:gridCol w:w="1515"/>
        <w:gridCol w:w="1503"/>
        <w:gridCol w:w="1502"/>
        <w:gridCol w:w="1499"/>
      </w:tblGrid>
      <w:tr w:rsidR="00EA2CF6" w14:paraId="43029C69" w14:textId="77777777" w:rsidTr="00EA2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607C633" w14:textId="77777777" w:rsidR="00EA2CF6" w:rsidRDefault="00EA2CF6" w:rsidP="00EA2CF6">
            <w:pPr>
              <w:jc w:val="center"/>
            </w:pPr>
            <w:r>
              <w:t>PHP</w:t>
            </w:r>
          </w:p>
        </w:tc>
        <w:tc>
          <w:tcPr>
            <w:tcW w:w="1503" w:type="dxa"/>
          </w:tcPr>
          <w:p w14:paraId="734B573C" w14:textId="77777777" w:rsidR="00EA2CF6" w:rsidRDefault="00EA2CF6" w:rsidP="00EA2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1503" w:type="dxa"/>
          </w:tcPr>
          <w:p w14:paraId="2C5E884B" w14:textId="77777777" w:rsidR="00EA2CF6" w:rsidRDefault="00EA2CF6" w:rsidP="00EA2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HTML/CSS</w:t>
            </w:r>
          </w:p>
        </w:tc>
        <w:tc>
          <w:tcPr>
            <w:tcW w:w="1503" w:type="dxa"/>
          </w:tcPr>
          <w:p w14:paraId="419F6383" w14:textId="77777777" w:rsidR="00EA2CF6" w:rsidRDefault="00EA2CF6" w:rsidP="00EA2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JavaScript</w:t>
            </w:r>
          </w:p>
        </w:tc>
        <w:tc>
          <w:tcPr>
            <w:tcW w:w="1503" w:type="dxa"/>
          </w:tcPr>
          <w:p w14:paraId="1AB97042" w14:textId="77777777" w:rsidR="00EA2CF6" w:rsidRDefault="00EA2CF6" w:rsidP="00EA2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</w:t>
            </w:r>
          </w:p>
        </w:tc>
        <w:tc>
          <w:tcPr>
            <w:tcW w:w="1503" w:type="dxa"/>
          </w:tcPr>
          <w:p w14:paraId="57145B62" w14:textId="77777777" w:rsidR="00EA2CF6" w:rsidRDefault="00EA2CF6" w:rsidP="00EA2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iOS</w:t>
            </w:r>
          </w:p>
        </w:tc>
      </w:tr>
      <w:tr w:rsidR="00EA2CF6" w14:paraId="01F05A9B" w14:textId="77777777" w:rsidTr="00EA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63751DE" w14:textId="77777777" w:rsidR="00EA2CF6" w:rsidRDefault="00EA2CF6" w:rsidP="00EA2CF6"/>
        </w:tc>
        <w:tc>
          <w:tcPr>
            <w:tcW w:w="1503" w:type="dxa"/>
          </w:tcPr>
          <w:p w14:paraId="234C96CE" w14:textId="77777777" w:rsidR="00EA2CF6" w:rsidRDefault="00EA2CF6" w:rsidP="00EA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4C42188E" w14:textId="77777777" w:rsidR="00EA2CF6" w:rsidRDefault="00EA2CF6" w:rsidP="00EA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1EB4D083" w14:textId="77777777" w:rsidR="00EA2CF6" w:rsidRDefault="00EA2CF6" w:rsidP="00EA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19AFEBA9" w14:textId="77777777" w:rsidR="00EA2CF6" w:rsidRDefault="00EA2CF6" w:rsidP="00EA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0CF08378" w14:textId="77777777" w:rsidR="00EA2CF6" w:rsidRDefault="00EA2CF6" w:rsidP="00EA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2CF6" w14:paraId="5CF1B5F7" w14:textId="77777777" w:rsidTr="00EA2C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CD08EC6" w14:textId="77777777" w:rsidR="00EA2CF6" w:rsidRDefault="00EA2CF6" w:rsidP="00EA2CF6"/>
        </w:tc>
        <w:tc>
          <w:tcPr>
            <w:tcW w:w="1503" w:type="dxa"/>
          </w:tcPr>
          <w:p w14:paraId="6802310C" w14:textId="77777777" w:rsidR="00EA2CF6" w:rsidRDefault="00EA2CF6" w:rsidP="00EA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37209883" w14:textId="77777777" w:rsidR="00EA2CF6" w:rsidRDefault="00EA2CF6" w:rsidP="00EA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7887BCCB" w14:textId="77777777" w:rsidR="00EA2CF6" w:rsidRDefault="00EA2CF6" w:rsidP="00EA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0A62A478" w14:textId="77777777" w:rsidR="00EA2CF6" w:rsidRDefault="00EA2CF6" w:rsidP="00EA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054C58A7" w14:textId="77777777" w:rsidR="00EA2CF6" w:rsidRDefault="00EA2CF6" w:rsidP="00EA2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2CF6" w14:paraId="035CA886" w14:textId="77777777" w:rsidTr="00EA2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FDEA085" w14:textId="77777777" w:rsidR="00EA2CF6" w:rsidRDefault="00EA2CF6" w:rsidP="00EA2CF6"/>
        </w:tc>
        <w:tc>
          <w:tcPr>
            <w:tcW w:w="1503" w:type="dxa"/>
          </w:tcPr>
          <w:p w14:paraId="5AC0D559" w14:textId="77777777" w:rsidR="00EA2CF6" w:rsidRDefault="00EA2CF6" w:rsidP="00EA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32C598AA" w14:textId="77777777" w:rsidR="00EA2CF6" w:rsidRDefault="00EA2CF6" w:rsidP="00EA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617E89B9" w14:textId="77777777" w:rsidR="00EA2CF6" w:rsidRDefault="00EA2CF6" w:rsidP="00EA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4E76617D" w14:textId="77777777" w:rsidR="00EA2CF6" w:rsidRDefault="00EA2CF6" w:rsidP="00EA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3" w:type="dxa"/>
          </w:tcPr>
          <w:p w14:paraId="2E86C5BD" w14:textId="77777777" w:rsidR="00EA2CF6" w:rsidRDefault="00EA2CF6" w:rsidP="00EA2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B9CD63" w14:textId="77777777" w:rsidR="00EA2CF6" w:rsidRDefault="00EA2CF6" w:rsidP="00EA2CF6"/>
    <w:p w14:paraId="370904FD" w14:textId="77777777" w:rsidR="00CC399C" w:rsidRDefault="00CC399C" w:rsidP="00EA2CF6"/>
    <w:p w14:paraId="70113653" w14:textId="77777777" w:rsidR="00CC399C" w:rsidRDefault="00CC399C" w:rsidP="00CC399C">
      <w:pPr>
        <w:pStyle w:val="Heading2"/>
      </w:pPr>
      <w:r>
        <w:t>News IT:</w:t>
      </w:r>
    </w:p>
    <w:p w14:paraId="5F5DF4E1" w14:textId="77777777" w:rsidR="00DB4974" w:rsidRPr="00DB4974" w:rsidRDefault="00DB4974" w:rsidP="00DB4974">
      <w:pPr>
        <w:rPr>
          <w:i/>
          <w:iCs/>
          <w:color w:val="00B050"/>
        </w:rPr>
      </w:pPr>
      <w:r w:rsidRPr="00DB4974">
        <w:rPr>
          <w:i/>
          <w:iCs/>
          <w:color w:val="00B050"/>
        </w:rPr>
        <w:t>Short description</w:t>
      </w:r>
    </w:p>
    <w:p w14:paraId="328836C7" w14:textId="77777777" w:rsidR="00A96E1D" w:rsidRPr="00FC769E" w:rsidRDefault="00151266" w:rsidP="00A96E1D">
      <w:pPr>
        <w:rPr>
          <w:b/>
          <w:bCs/>
          <w:i/>
          <w:iCs/>
        </w:rPr>
      </w:pPr>
      <w:r w:rsidRPr="00FC769E">
        <w:rPr>
          <w:b/>
          <w:bCs/>
          <w:i/>
          <w:iCs/>
        </w:rPr>
        <w:t>List of blog_categories</w:t>
      </w:r>
    </w:p>
    <w:p w14:paraId="2EAA3E5F" w14:textId="77777777" w:rsidR="00A96E1D" w:rsidRDefault="00A96E1D" w:rsidP="00A96E1D"/>
    <w:p w14:paraId="54278054" w14:textId="77777777" w:rsidR="00A96E1D" w:rsidRDefault="004A4FEA" w:rsidP="00A96E1D">
      <w:r>
        <w:t>TASKS:</w:t>
      </w:r>
    </w:p>
    <w:p w14:paraId="0A72EABD" w14:textId="77777777" w:rsidR="00A96E1D" w:rsidRDefault="00A96E1D" w:rsidP="00A96E1D">
      <w:r>
        <w:t>Migration and database design.</w:t>
      </w:r>
    </w:p>
    <w:p w14:paraId="75A40E6D" w14:textId="77777777" w:rsidR="00002AED" w:rsidRDefault="00002AED" w:rsidP="00A96E1D">
      <w:r>
        <w:t>Database Structure:</w:t>
      </w:r>
    </w:p>
    <w:p w14:paraId="31CA6D86" w14:textId="77777777" w:rsidR="00DB4974" w:rsidRPr="00DB4974" w:rsidRDefault="00DB4974" w:rsidP="00A96E1D">
      <w:pPr>
        <w:rPr>
          <w:i/>
          <w:iCs/>
          <w:color w:val="00B050"/>
        </w:rPr>
      </w:pPr>
      <w:r w:rsidRPr="00DB4974">
        <w:rPr>
          <w:i/>
          <w:iCs/>
          <w:color w:val="00B050"/>
        </w:rPr>
        <w:t>Short description</w:t>
      </w:r>
    </w:p>
    <w:p w14:paraId="3DD88652" w14:textId="77777777" w:rsidR="00DB4974" w:rsidRDefault="00DB4974" w:rsidP="00A96E1D">
      <w:r>
        <w:br w:type="page"/>
      </w:r>
    </w:p>
    <w:p w14:paraId="36A5CD0F" w14:textId="77777777" w:rsidR="00002AED" w:rsidRDefault="00002AED" w:rsidP="00A96E1D">
      <w:r>
        <w:lastRenderedPageBreak/>
        <w:t>Tables: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3648"/>
        <w:gridCol w:w="2397"/>
      </w:tblGrid>
      <w:tr w:rsidR="004A772A" w14:paraId="7D58E8B4" w14:textId="77777777" w:rsidTr="00DB4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1B8870D" w14:textId="77777777" w:rsidR="004A772A" w:rsidRPr="00932574" w:rsidRDefault="004A772A" w:rsidP="00DB4974">
            <w:pPr>
              <w:rPr>
                <w:sz w:val="26"/>
                <w:szCs w:val="26"/>
              </w:rPr>
            </w:pPr>
            <w:r w:rsidRPr="00932574">
              <w:rPr>
                <w:sz w:val="26"/>
                <w:szCs w:val="26"/>
              </w:rPr>
              <w:t>Table</w:t>
            </w:r>
          </w:p>
        </w:tc>
        <w:tc>
          <w:tcPr>
            <w:tcW w:w="3648" w:type="dxa"/>
            <w:vAlign w:val="center"/>
          </w:tcPr>
          <w:p w14:paraId="6F21C5F3" w14:textId="77777777" w:rsidR="004A772A" w:rsidRPr="00A24B7F" w:rsidRDefault="004A772A" w:rsidP="00A24B7F">
            <w:pPr>
              <w:ind w:left="-3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24B7F">
              <w:rPr>
                <w:sz w:val="24"/>
                <w:szCs w:val="24"/>
              </w:rPr>
              <w:t>Content</w:t>
            </w:r>
          </w:p>
        </w:tc>
        <w:tc>
          <w:tcPr>
            <w:tcW w:w="2397" w:type="dxa"/>
            <w:vAlign w:val="center"/>
          </w:tcPr>
          <w:p w14:paraId="7DB3FF5F" w14:textId="77777777" w:rsidR="004A772A" w:rsidRPr="008F0158" w:rsidRDefault="004A772A" w:rsidP="00DB49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0158">
              <w:rPr>
                <w:sz w:val="24"/>
                <w:szCs w:val="24"/>
              </w:rPr>
              <w:t>Relationships</w:t>
            </w:r>
          </w:p>
        </w:tc>
      </w:tr>
      <w:tr w:rsidR="004A772A" w14:paraId="3F3D4279" w14:textId="77777777" w:rsidTr="00DB4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6E431B5" w14:textId="77777777" w:rsidR="004A772A" w:rsidRPr="00932574" w:rsidRDefault="004A772A" w:rsidP="00DB4974">
            <w:pPr>
              <w:rPr>
                <w:sz w:val="26"/>
                <w:szCs w:val="26"/>
              </w:rPr>
            </w:pPr>
            <w:r w:rsidRPr="00932574">
              <w:rPr>
                <w:sz w:val="26"/>
                <w:szCs w:val="26"/>
              </w:rPr>
              <w:t>settings:</w:t>
            </w:r>
          </w:p>
        </w:tc>
        <w:tc>
          <w:tcPr>
            <w:tcW w:w="3648" w:type="dxa"/>
            <w:vAlign w:val="center"/>
          </w:tcPr>
          <w:p w14:paraId="76B2E7EE" w14:textId="77777777" w:rsidR="00420A04" w:rsidRDefault="00420A04" w:rsidP="00420A04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0158">
              <w:rPr>
                <w:sz w:val="24"/>
                <w:szCs w:val="24"/>
              </w:rPr>
              <w:t xml:space="preserve">Id (int); </w:t>
            </w:r>
          </w:p>
          <w:p w14:paraId="4EDAE8D5" w14:textId="51DCD2BC" w:rsidR="004A772A" w:rsidRDefault="00802B49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</w:t>
            </w:r>
            <w:r w:rsidR="00420A04">
              <w:rPr>
                <w:sz w:val="24"/>
                <w:szCs w:val="24"/>
              </w:rPr>
              <w:t>;</w:t>
            </w:r>
          </w:p>
          <w:p w14:paraId="1F8D52FC" w14:textId="472A56CB" w:rsidR="00802B49" w:rsidRDefault="00802B49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Fb</w:t>
            </w:r>
          </w:p>
          <w:p w14:paraId="3E50908C" w14:textId="219725B0" w:rsidR="00F157BD" w:rsidRDefault="00F157BD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</w:t>
            </w:r>
          </w:p>
          <w:p w14:paraId="3E8D9C9E" w14:textId="327995A8" w:rsidR="00F157BD" w:rsidRDefault="00F157BD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Pinterest</w:t>
            </w:r>
          </w:p>
          <w:p w14:paraId="7D6F1270" w14:textId="420AA0F7" w:rsidR="00F157BD" w:rsidRDefault="00F157BD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Ytb</w:t>
            </w:r>
          </w:p>
          <w:p w14:paraId="17B0C84C" w14:textId="019ECF0F" w:rsidR="00802B49" w:rsidRDefault="00764DB8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14:paraId="447A3403" w14:textId="64E13019" w:rsidR="00764DB8" w:rsidRDefault="00764DB8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  <w:p w14:paraId="2DFF1403" w14:textId="7CE84E74" w:rsidR="00764DB8" w:rsidRDefault="00764DB8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0B53D163" w14:textId="32179C7B" w:rsidR="00420A04" w:rsidRPr="008F0158" w:rsidRDefault="00420A04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14:paraId="29947445" w14:textId="77777777" w:rsidR="004A772A" w:rsidRPr="008F0158" w:rsidRDefault="004A772A" w:rsidP="00DB4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772A" w14:paraId="61010354" w14:textId="77777777" w:rsidTr="00DB4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C2BF9C5" w14:textId="77777777" w:rsidR="004A772A" w:rsidRPr="00932574" w:rsidRDefault="004A772A" w:rsidP="00DB4974">
            <w:pPr>
              <w:rPr>
                <w:sz w:val="26"/>
                <w:szCs w:val="26"/>
              </w:rPr>
            </w:pPr>
            <w:r w:rsidRPr="00932574">
              <w:rPr>
                <w:sz w:val="26"/>
                <w:szCs w:val="26"/>
              </w:rPr>
              <w:t>themes</w:t>
            </w:r>
          </w:p>
        </w:tc>
        <w:tc>
          <w:tcPr>
            <w:tcW w:w="3648" w:type="dxa"/>
            <w:vAlign w:val="center"/>
          </w:tcPr>
          <w:p w14:paraId="753D2538" w14:textId="77777777" w:rsidR="00153D79" w:rsidRDefault="00CB38E2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0158">
              <w:rPr>
                <w:sz w:val="24"/>
                <w:szCs w:val="24"/>
              </w:rPr>
              <w:t xml:space="preserve">Id (int); </w:t>
            </w:r>
          </w:p>
          <w:p w14:paraId="2E19BDEE" w14:textId="0416AED0" w:rsidR="004A772A" w:rsidRPr="008F0158" w:rsidRDefault="00CB38E2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0158">
              <w:rPr>
                <w:sz w:val="24"/>
                <w:szCs w:val="24"/>
              </w:rPr>
              <w:t>theme_</w:t>
            </w:r>
            <w:r w:rsidR="00DC2134" w:rsidRPr="008F0158">
              <w:rPr>
                <w:sz w:val="24"/>
                <w:szCs w:val="24"/>
              </w:rPr>
              <w:t>name (varchar (</w:t>
            </w:r>
            <w:r w:rsidRPr="008F0158">
              <w:rPr>
                <w:sz w:val="24"/>
                <w:szCs w:val="24"/>
              </w:rPr>
              <w:t>60))</w:t>
            </w:r>
          </w:p>
        </w:tc>
        <w:tc>
          <w:tcPr>
            <w:tcW w:w="2397" w:type="dxa"/>
            <w:vAlign w:val="center"/>
          </w:tcPr>
          <w:p w14:paraId="2C981241" w14:textId="77777777" w:rsidR="004A772A" w:rsidRPr="008F0158" w:rsidRDefault="004A772A" w:rsidP="00DB4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772A" w14:paraId="1E1DDE6E" w14:textId="77777777" w:rsidTr="00DB4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EE9A4CC" w14:textId="77777777" w:rsidR="004A772A" w:rsidRPr="00932574" w:rsidRDefault="004A772A" w:rsidP="00DB4974">
            <w:pPr>
              <w:rPr>
                <w:sz w:val="26"/>
                <w:szCs w:val="26"/>
              </w:rPr>
            </w:pPr>
            <w:r w:rsidRPr="00932574">
              <w:rPr>
                <w:sz w:val="26"/>
                <w:szCs w:val="26"/>
              </w:rPr>
              <w:t>theme_categories</w:t>
            </w:r>
          </w:p>
        </w:tc>
        <w:tc>
          <w:tcPr>
            <w:tcW w:w="3648" w:type="dxa"/>
            <w:vAlign w:val="center"/>
          </w:tcPr>
          <w:p w14:paraId="64642CE7" w14:textId="77777777" w:rsidR="004A772A" w:rsidRDefault="008F0158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F0158">
              <w:rPr>
                <w:sz w:val="24"/>
                <w:szCs w:val="24"/>
              </w:rPr>
              <w:t>Id(int)</w:t>
            </w:r>
            <w:r>
              <w:rPr>
                <w:sz w:val="24"/>
                <w:szCs w:val="24"/>
              </w:rPr>
              <w:t>;</w:t>
            </w:r>
          </w:p>
          <w:p w14:paraId="721B916D" w14:textId="6F6AEBDA" w:rsidR="008F0158" w:rsidRDefault="008F0158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th_cat_</w:t>
            </w:r>
            <w:r w:rsidR="00DC2134">
              <w:rPr>
                <w:sz w:val="24"/>
                <w:szCs w:val="24"/>
              </w:rPr>
              <w:t>name (varchar (</w:t>
            </w:r>
            <w:r>
              <w:rPr>
                <w:sz w:val="24"/>
                <w:szCs w:val="24"/>
              </w:rPr>
              <w:t>60));</w:t>
            </w:r>
          </w:p>
          <w:p w14:paraId="6A9FD6AF" w14:textId="52FF6BCF" w:rsidR="00850A2D" w:rsidRDefault="00850A2D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th_slug(unique)</w:t>
            </w:r>
            <w:r w:rsidR="001B791B">
              <w:rPr>
                <w:sz w:val="24"/>
                <w:szCs w:val="24"/>
              </w:rPr>
              <w:t>;</w:t>
            </w:r>
          </w:p>
          <w:p w14:paraId="754C9D59" w14:textId="57BF6E4A" w:rsidR="00D16D29" w:rsidRDefault="00D16D29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th_cat_img(60)</w:t>
            </w:r>
            <w:r w:rsidR="00F437AA">
              <w:rPr>
                <w:sz w:val="24"/>
                <w:szCs w:val="24"/>
              </w:rPr>
              <w:t>;</w:t>
            </w:r>
          </w:p>
          <w:p w14:paraId="65F6ED77" w14:textId="10CED245" w:rsidR="00341421" w:rsidRDefault="00341421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th_cat_title(60)</w:t>
            </w:r>
          </w:p>
          <w:p w14:paraId="26A6F7F0" w14:textId="77777777" w:rsidR="008F0158" w:rsidRPr="008F0158" w:rsidRDefault="008F0158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themes_id(int)</w:t>
            </w:r>
          </w:p>
        </w:tc>
        <w:tc>
          <w:tcPr>
            <w:tcW w:w="2397" w:type="dxa"/>
            <w:vAlign w:val="center"/>
          </w:tcPr>
          <w:p w14:paraId="6E82770B" w14:textId="747A8508" w:rsidR="004A772A" w:rsidRPr="008F0158" w:rsidRDefault="006D7183" w:rsidP="00DB4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keys w</w:t>
            </w:r>
            <w:r w:rsidR="008F0158" w:rsidRPr="008F0158">
              <w:rPr>
                <w:sz w:val="24"/>
                <w:szCs w:val="24"/>
              </w:rPr>
              <w:t>ith themes</w:t>
            </w:r>
            <w:r w:rsidR="008F0158">
              <w:rPr>
                <w:sz w:val="24"/>
                <w:szCs w:val="24"/>
              </w:rPr>
              <w:t xml:space="preserve">, </w:t>
            </w:r>
            <w:r w:rsidR="001B24AF">
              <w:rPr>
                <w:sz w:val="24"/>
                <w:szCs w:val="24"/>
              </w:rPr>
              <w:t>one</w:t>
            </w:r>
            <w:r w:rsidR="008F0158">
              <w:rPr>
                <w:sz w:val="24"/>
                <w:szCs w:val="24"/>
              </w:rPr>
              <w:t>-to-</w:t>
            </w:r>
            <w:r w:rsidR="001B24AF">
              <w:rPr>
                <w:sz w:val="24"/>
                <w:szCs w:val="24"/>
              </w:rPr>
              <w:t xml:space="preserve"> many</w:t>
            </w:r>
            <w:r w:rsidR="008F0158">
              <w:rPr>
                <w:sz w:val="24"/>
                <w:szCs w:val="24"/>
              </w:rPr>
              <w:t>;</w:t>
            </w:r>
          </w:p>
        </w:tc>
      </w:tr>
      <w:tr w:rsidR="004A772A" w14:paraId="7260E710" w14:textId="77777777" w:rsidTr="00DB4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AEAD821" w14:textId="77777777" w:rsidR="004A772A" w:rsidRPr="00932574" w:rsidRDefault="004A772A" w:rsidP="00DB4974">
            <w:pPr>
              <w:rPr>
                <w:sz w:val="26"/>
                <w:szCs w:val="26"/>
              </w:rPr>
            </w:pPr>
            <w:r w:rsidRPr="00932574">
              <w:rPr>
                <w:sz w:val="26"/>
                <w:szCs w:val="26"/>
              </w:rPr>
              <w:t>theme_posts</w:t>
            </w:r>
          </w:p>
        </w:tc>
        <w:tc>
          <w:tcPr>
            <w:tcW w:w="3648" w:type="dxa"/>
            <w:vAlign w:val="center"/>
          </w:tcPr>
          <w:p w14:paraId="1E7276B5" w14:textId="77777777" w:rsidR="004A772A" w:rsidRDefault="008F0158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 w:rsidR="00486482">
              <w:rPr>
                <w:sz w:val="24"/>
                <w:szCs w:val="24"/>
              </w:rPr>
              <w:t xml:space="preserve"> (int);</w:t>
            </w:r>
          </w:p>
          <w:p w14:paraId="2840B607" w14:textId="5B0E4F9E" w:rsidR="00486482" w:rsidRDefault="00486482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p_title</w:t>
            </w:r>
            <w:r w:rsidR="00DC213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DC2134">
              <w:rPr>
                <w:sz w:val="24"/>
                <w:szCs w:val="24"/>
              </w:rPr>
              <w:t>varchar (</w:t>
            </w:r>
            <w:r>
              <w:rPr>
                <w:sz w:val="24"/>
                <w:szCs w:val="24"/>
              </w:rPr>
              <w:t>100));</w:t>
            </w:r>
          </w:p>
          <w:p w14:paraId="4F113F2F" w14:textId="23D319BC" w:rsidR="00387864" w:rsidRDefault="00387864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7864">
              <w:rPr>
                <w:sz w:val="24"/>
                <w:szCs w:val="24"/>
              </w:rPr>
              <w:t>theme_category_id</w:t>
            </w:r>
            <w:r w:rsidR="003B4A58">
              <w:rPr>
                <w:sz w:val="24"/>
                <w:szCs w:val="24"/>
              </w:rPr>
              <w:t>;</w:t>
            </w:r>
          </w:p>
          <w:p w14:paraId="748F160A" w14:textId="602FCB64" w:rsidR="003B4A58" w:rsidRPr="003B4A58" w:rsidRDefault="003B4A58" w:rsidP="003B4A58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user_id(unsigned);</w:t>
            </w:r>
          </w:p>
          <w:p w14:paraId="3F156169" w14:textId="5CB74444" w:rsidR="00611E35" w:rsidRPr="00611E35" w:rsidRDefault="00611E35" w:rsidP="00611E35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p_slug(unique);</w:t>
            </w:r>
          </w:p>
          <w:p w14:paraId="5593EDD4" w14:textId="77777777" w:rsidR="00486482" w:rsidRDefault="00486482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p_keyword + p_descr;</w:t>
            </w:r>
          </w:p>
          <w:p w14:paraId="2717BC34" w14:textId="77777777" w:rsidR="00486482" w:rsidRDefault="00486482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p_excerpt (varchar</w:t>
            </w:r>
            <w:r w:rsidR="00DC213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(255));</w:t>
            </w:r>
          </w:p>
          <w:p w14:paraId="549BD6BB" w14:textId="77777777" w:rsidR="00486482" w:rsidRDefault="00486482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p_text (text);</w:t>
            </w:r>
          </w:p>
          <w:p w14:paraId="7989947A" w14:textId="77777777" w:rsidR="00486482" w:rsidRDefault="00486482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p_image</w:t>
            </w:r>
            <w:r w:rsidR="00DC213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(varchar</w:t>
            </w:r>
            <w:r w:rsidR="00DC213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(100));</w:t>
            </w:r>
          </w:p>
          <w:p w14:paraId="1619C8F5" w14:textId="77777777" w:rsidR="00486482" w:rsidRDefault="007B021E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is_published(0,1)</w:t>
            </w:r>
            <w:r w:rsidR="001E0DB2">
              <w:rPr>
                <w:sz w:val="24"/>
                <w:szCs w:val="24"/>
              </w:rPr>
              <w:t>;</w:t>
            </w:r>
          </w:p>
          <w:p w14:paraId="2E1216A4" w14:textId="1CF42085" w:rsidR="00F26E0E" w:rsidRPr="008F0158" w:rsidRDefault="00F26E0E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published_at (timestamp(null))</w:t>
            </w:r>
            <w:r w:rsidR="00420A04">
              <w:rPr>
                <w:sz w:val="24"/>
                <w:szCs w:val="24"/>
              </w:rPr>
              <w:t xml:space="preserve"> tinyint (0;1)</w:t>
            </w:r>
          </w:p>
        </w:tc>
        <w:tc>
          <w:tcPr>
            <w:tcW w:w="2397" w:type="dxa"/>
            <w:vAlign w:val="center"/>
          </w:tcPr>
          <w:p w14:paraId="06FB510C" w14:textId="6244A87C" w:rsidR="004A772A" w:rsidRPr="008F0158" w:rsidRDefault="001113D7" w:rsidP="00DB4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keys w</w:t>
            </w:r>
            <w:r w:rsidR="008F0158">
              <w:rPr>
                <w:sz w:val="24"/>
                <w:szCs w:val="24"/>
              </w:rPr>
              <w:t>ith theme_categories, many-to-one;</w:t>
            </w:r>
          </w:p>
        </w:tc>
      </w:tr>
      <w:tr w:rsidR="004A772A" w14:paraId="7B028F86" w14:textId="77777777" w:rsidTr="00DB4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A8D4960" w14:textId="77777777" w:rsidR="004A772A" w:rsidRPr="00932574" w:rsidRDefault="004A772A" w:rsidP="00DB4974">
            <w:pPr>
              <w:rPr>
                <w:sz w:val="26"/>
                <w:szCs w:val="26"/>
              </w:rPr>
            </w:pPr>
            <w:r w:rsidRPr="00932574">
              <w:rPr>
                <w:sz w:val="26"/>
                <w:szCs w:val="26"/>
              </w:rPr>
              <w:t>blog_categories</w:t>
            </w:r>
          </w:p>
        </w:tc>
        <w:tc>
          <w:tcPr>
            <w:tcW w:w="3648" w:type="dxa"/>
            <w:vAlign w:val="center"/>
          </w:tcPr>
          <w:p w14:paraId="6944A564" w14:textId="77777777" w:rsidR="004A772A" w:rsidRDefault="00486482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Id(int);</w:t>
            </w:r>
          </w:p>
          <w:p w14:paraId="4B16AB39" w14:textId="77777777" w:rsidR="00486482" w:rsidRDefault="00486482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bc_name</w:t>
            </w:r>
            <w:r w:rsidR="00DC213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(varchar</w:t>
            </w:r>
            <w:r w:rsidR="00DC213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(100));</w:t>
            </w:r>
          </w:p>
          <w:p w14:paraId="3FB393CE" w14:textId="51A69711" w:rsidR="001B791B" w:rsidRDefault="001B791B" w:rsidP="001B791B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bc_slug(unique);</w:t>
            </w:r>
          </w:p>
          <w:p w14:paraId="0989CC0B" w14:textId="07B1CD1E" w:rsidR="001B791B" w:rsidRPr="008F0158" w:rsidRDefault="001B791B" w:rsidP="00CF5597">
            <w:pPr>
              <w:pStyle w:val="ListParagraph"/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14:paraId="066565E4" w14:textId="77777777" w:rsidR="004A772A" w:rsidRPr="008F0158" w:rsidRDefault="004A772A" w:rsidP="00DB49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772A" w14:paraId="323FBB62" w14:textId="77777777" w:rsidTr="00DB4974">
        <w:trPr>
          <w:trHeight w:val="20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C49149F" w14:textId="77777777" w:rsidR="004A772A" w:rsidRPr="00932574" w:rsidRDefault="004A772A" w:rsidP="00DB4974">
            <w:pPr>
              <w:rPr>
                <w:sz w:val="26"/>
                <w:szCs w:val="26"/>
              </w:rPr>
            </w:pPr>
            <w:r w:rsidRPr="00932574">
              <w:rPr>
                <w:sz w:val="26"/>
                <w:szCs w:val="26"/>
              </w:rPr>
              <w:t>blog_posts</w:t>
            </w:r>
          </w:p>
        </w:tc>
        <w:tc>
          <w:tcPr>
            <w:tcW w:w="3648" w:type="dxa"/>
            <w:vAlign w:val="center"/>
          </w:tcPr>
          <w:p w14:paraId="0AA8E4DE" w14:textId="77777777" w:rsidR="007D3572" w:rsidRDefault="007D3572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(int);</w:t>
            </w:r>
          </w:p>
          <w:p w14:paraId="0C60C89B" w14:textId="67A4A848" w:rsidR="007D3572" w:rsidRDefault="009C17F0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7D3572">
              <w:rPr>
                <w:sz w:val="24"/>
                <w:szCs w:val="24"/>
              </w:rPr>
              <w:t>_title</w:t>
            </w:r>
            <w:r w:rsidR="00DC2134">
              <w:rPr>
                <w:sz w:val="24"/>
                <w:szCs w:val="24"/>
              </w:rPr>
              <w:t xml:space="preserve"> </w:t>
            </w:r>
            <w:r w:rsidR="007D3572">
              <w:rPr>
                <w:sz w:val="24"/>
                <w:szCs w:val="24"/>
              </w:rPr>
              <w:t>(varchar</w:t>
            </w:r>
            <w:r w:rsidR="00DC2134">
              <w:rPr>
                <w:sz w:val="24"/>
                <w:szCs w:val="24"/>
              </w:rPr>
              <w:t xml:space="preserve"> </w:t>
            </w:r>
            <w:r w:rsidR="007D3572">
              <w:rPr>
                <w:sz w:val="24"/>
                <w:szCs w:val="24"/>
              </w:rPr>
              <w:t>(100));</w:t>
            </w:r>
          </w:p>
          <w:p w14:paraId="32D8B7D6" w14:textId="16A535D1" w:rsidR="00387864" w:rsidRDefault="00387864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7864">
              <w:rPr>
                <w:sz w:val="24"/>
                <w:szCs w:val="24"/>
              </w:rPr>
              <w:t>blog_category_id</w:t>
            </w:r>
          </w:p>
          <w:p w14:paraId="347EDBE0" w14:textId="69D16DE6" w:rsidR="00611E35" w:rsidRPr="00611E35" w:rsidRDefault="00611E35" w:rsidP="00611E35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b_slug(unique);</w:t>
            </w:r>
          </w:p>
          <w:p w14:paraId="77FC9F5F" w14:textId="77777777" w:rsidR="007D3572" w:rsidRDefault="009C17F0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7D3572">
              <w:rPr>
                <w:sz w:val="24"/>
                <w:szCs w:val="24"/>
              </w:rPr>
              <w:t>_keyword + p_descr;</w:t>
            </w:r>
          </w:p>
          <w:p w14:paraId="317B0124" w14:textId="77777777" w:rsidR="007D3572" w:rsidRDefault="009C17F0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7D3572">
              <w:rPr>
                <w:sz w:val="24"/>
                <w:szCs w:val="24"/>
              </w:rPr>
              <w:t>_excerpt (varchar</w:t>
            </w:r>
            <w:r w:rsidR="00DC2134">
              <w:rPr>
                <w:sz w:val="24"/>
                <w:szCs w:val="24"/>
              </w:rPr>
              <w:t xml:space="preserve"> </w:t>
            </w:r>
            <w:r w:rsidR="007D3572">
              <w:rPr>
                <w:sz w:val="24"/>
                <w:szCs w:val="24"/>
              </w:rPr>
              <w:t>(255));</w:t>
            </w:r>
          </w:p>
          <w:p w14:paraId="56E77ED8" w14:textId="77777777" w:rsidR="007D3572" w:rsidRDefault="009C17F0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7D3572">
              <w:rPr>
                <w:sz w:val="24"/>
                <w:szCs w:val="24"/>
              </w:rPr>
              <w:t>_text (text);</w:t>
            </w:r>
          </w:p>
          <w:p w14:paraId="09FA0A3A" w14:textId="67C4D05B" w:rsidR="007D3572" w:rsidRDefault="009C17F0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7D3572">
              <w:rPr>
                <w:sz w:val="24"/>
                <w:szCs w:val="24"/>
              </w:rPr>
              <w:t>_image</w:t>
            </w:r>
            <w:r w:rsidR="00DC2134">
              <w:rPr>
                <w:sz w:val="24"/>
                <w:szCs w:val="24"/>
              </w:rPr>
              <w:t xml:space="preserve"> </w:t>
            </w:r>
            <w:r w:rsidR="007D3572">
              <w:rPr>
                <w:sz w:val="24"/>
                <w:szCs w:val="24"/>
              </w:rPr>
              <w:t>(varchar</w:t>
            </w:r>
            <w:r w:rsidR="00DC2134">
              <w:rPr>
                <w:sz w:val="24"/>
                <w:szCs w:val="24"/>
              </w:rPr>
              <w:t xml:space="preserve"> </w:t>
            </w:r>
            <w:r w:rsidR="007D3572">
              <w:rPr>
                <w:sz w:val="24"/>
                <w:szCs w:val="24"/>
              </w:rPr>
              <w:t>(100));</w:t>
            </w:r>
          </w:p>
          <w:p w14:paraId="047A331D" w14:textId="64ABF6C8" w:rsidR="00DD384C" w:rsidRDefault="00DD384C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user_id(unsigned);</w:t>
            </w:r>
          </w:p>
          <w:p w14:paraId="6BB5E7C1" w14:textId="77777777" w:rsidR="004A772A" w:rsidRDefault="00333434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is_published(0,1);</w:t>
            </w:r>
          </w:p>
          <w:p w14:paraId="5866F9CF" w14:textId="42E55BCA" w:rsidR="007A2EE0" w:rsidRPr="008F0158" w:rsidRDefault="007A2EE0" w:rsidP="00DB4974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published_at (timestamp(null))</w:t>
            </w:r>
          </w:p>
        </w:tc>
        <w:tc>
          <w:tcPr>
            <w:tcW w:w="2397" w:type="dxa"/>
            <w:vAlign w:val="center"/>
          </w:tcPr>
          <w:p w14:paraId="018A5085" w14:textId="2DEFBD1D" w:rsidR="004A772A" w:rsidRPr="008F0158" w:rsidRDefault="006D7183" w:rsidP="00DB4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Foreign keys w</w:t>
            </w:r>
            <w:r w:rsidR="007D3572">
              <w:rPr>
                <w:sz w:val="24"/>
                <w:szCs w:val="24"/>
              </w:rPr>
              <w:t>ith blog_categories, many-to-one;</w:t>
            </w:r>
          </w:p>
        </w:tc>
      </w:tr>
      <w:tr w:rsidR="008033B0" w14:paraId="25187980" w14:textId="77777777" w:rsidTr="00DB4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20479DD" w14:textId="77777777" w:rsidR="008033B0" w:rsidRPr="00932574" w:rsidRDefault="008033B0" w:rsidP="008033B0">
            <w:pPr>
              <w:rPr>
                <w:sz w:val="26"/>
                <w:szCs w:val="26"/>
              </w:rPr>
            </w:pPr>
            <w:r w:rsidRPr="00932574">
              <w:rPr>
                <w:sz w:val="26"/>
                <w:szCs w:val="26"/>
              </w:rPr>
              <w:t>blog_post_comments</w:t>
            </w:r>
          </w:p>
        </w:tc>
        <w:tc>
          <w:tcPr>
            <w:tcW w:w="3648" w:type="dxa"/>
            <w:vAlign w:val="center"/>
          </w:tcPr>
          <w:p w14:paraId="10C401C5" w14:textId="77777777" w:rsidR="008033B0" w:rsidRDefault="008033B0" w:rsidP="008033B0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Id(int);</w:t>
            </w:r>
          </w:p>
          <w:p w14:paraId="4A84A2B4" w14:textId="77777777" w:rsidR="008033B0" w:rsidRDefault="008033B0" w:rsidP="008033B0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author_name (</w:t>
            </w:r>
            <w:r w:rsidR="00DC2134">
              <w:rPr>
                <w:sz w:val="24"/>
                <w:szCs w:val="24"/>
              </w:rPr>
              <w:t>varchar (</w:t>
            </w:r>
            <w:r>
              <w:rPr>
                <w:sz w:val="24"/>
                <w:szCs w:val="24"/>
              </w:rPr>
              <w:t>60));</w:t>
            </w:r>
          </w:p>
          <w:p w14:paraId="5D62BFCF" w14:textId="77777777" w:rsidR="008033B0" w:rsidRDefault="008033B0" w:rsidP="008033B0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author_email (varchar</w:t>
            </w:r>
            <w:r w:rsidR="00DC213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(60</w:t>
            </w:r>
            <w:r w:rsidR="00DC2134">
              <w:rPr>
                <w:sz w:val="24"/>
                <w:szCs w:val="24"/>
              </w:rPr>
              <w:t>); unique</w:t>
            </w:r>
            <w:r>
              <w:rPr>
                <w:sz w:val="24"/>
                <w:szCs w:val="24"/>
              </w:rPr>
              <w:t>);</w:t>
            </w:r>
          </w:p>
          <w:p w14:paraId="30656209" w14:textId="77777777" w:rsidR="008033B0" w:rsidRDefault="008033B0" w:rsidP="008033B0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comment_text(text);</w:t>
            </w:r>
          </w:p>
          <w:p w14:paraId="3C6EB415" w14:textId="11162D4D" w:rsidR="008033B0" w:rsidRDefault="00DC2134" w:rsidP="008033B0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moderated </w:t>
            </w:r>
            <w:r w:rsidR="008033B0">
              <w:rPr>
                <w:sz w:val="24"/>
                <w:szCs w:val="24"/>
              </w:rPr>
              <w:t>0:1)</w:t>
            </w:r>
          </w:p>
          <w:p w14:paraId="7DFF6809" w14:textId="77777777" w:rsidR="008F62C3" w:rsidRPr="008F0158" w:rsidRDefault="008F62C3" w:rsidP="008033B0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???</w:t>
            </w:r>
          </w:p>
        </w:tc>
        <w:tc>
          <w:tcPr>
            <w:tcW w:w="2397" w:type="dxa"/>
            <w:vAlign w:val="center"/>
          </w:tcPr>
          <w:p w14:paraId="4A471C60" w14:textId="0CCD8E9E" w:rsidR="008033B0" w:rsidRPr="008F0158" w:rsidRDefault="006D7183" w:rsidP="00803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keys w</w:t>
            </w:r>
            <w:r w:rsidR="008033B0">
              <w:rPr>
                <w:sz w:val="24"/>
                <w:szCs w:val="24"/>
              </w:rPr>
              <w:t>ith blog_posts, many-to-one;</w:t>
            </w:r>
          </w:p>
        </w:tc>
      </w:tr>
      <w:tr w:rsidR="008033B0" w14:paraId="71A60885" w14:textId="77777777" w:rsidTr="00DB4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6F9E92F" w14:textId="77777777" w:rsidR="008033B0" w:rsidRPr="00932574" w:rsidRDefault="008033B0" w:rsidP="008033B0">
            <w:pPr>
              <w:rPr>
                <w:sz w:val="26"/>
                <w:szCs w:val="26"/>
              </w:rPr>
            </w:pPr>
            <w:r w:rsidRPr="00932574">
              <w:rPr>
                <w:sz w:val="26"/>
                <w:szCs w:val="26"/>
              </w:rPr>
              <w:t>theme_posts_comments</w:t>
            </w:r>
          </w:p>
        </w:tc>
        <w:tc>
          <w:tcPr>
            <w:tcW w:w="3648" w:type="dxa"/>
            <w:vAlign w:val="center"/>
          </w:tcPr>
          <w:p w14:paraId="2C738711" w14:textId="77777777" w:rsidR="008033B0" w:rsidRDefault="008033B0" w:rsidP="008033B0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Id(int);</w:t>
            </w:r>
          </w:p>
          <w:p w14:paraId="67116C98" w14:textId="77777777" w:rsidR="008033B0" w:rsidRDefault="008033B0" w:rsidP="008033B0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author_name (</w:t>
            </w:r>
            <w:r w:rsidR="00DC2134">
              <w:rPr>
                <w:sz w:val="24"/>
                <w:szCs w:val="24"/>
              </w:rPr>
              <w:t>varchar (</w:t>
            </w:r>
            <w:r>
              <w:rPr>
                <w:sz w:val="24"/>
                <w:szCs w:val="24"/>
              </w:rPr>
              <w:t>60));</w:t>
            </w:r>
          </w:p>
          <w:p w14:paraId="227FDFC2" w14:textId="77777777" w:rsidR="008033B0" w:rsidRDefault="008033B0" w:rsidP="008033B0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author_email (</w:t>
            </w:r>
            <w:r w:rsidR="00DC2134">
              <w:rPr>
                <w:sz w:val="24"/>
                <w:szCs w:val="24"/>
              </w:rPr>
              <w:t>varchar (</w:t>
            </w:r>
            <w:r>
              <w:rPr>
                <w:sz w:val="24"/>
                <w:szCs w:val="24"/>
              </w:rPr>
              <w:t>60);</w:t>
            </w:r>
            <w:r w:rsidR="00DC213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unique);</w:t>
            </w:r>
          </w:p>
          <w:p w14:paraId="1EB7D578" w14:textId="77777777" w:rsidR="008033B0" w:rsidRDefault="008033B0" w:rsidP="008033B0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comment_text(text);</w:t>
            </w:r>
          </w:p>
          <w:p w14:paraId="0D8514B8" w14:textId="77777777" w:rsidR="008033B0" w:rsidRDefault="00DC2134" w:rsidP="008033B0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moderated (</w:t>
            </w:r>
            <w:r w:rsidR="008033B0">
              <w:rPr>
                <w:sz w:val="24"/>
                <w:szCs w:val="24"/>
              </w:rPr>
              <w:t>? – 0:1)</w:t>
            </w:r>
          </w:p>
          <w:p w14:paraId="45788C31" w14:textId="77777777" w:rsidR="008F62C3" w:rsidRPr="008F0158" w:rsidRDefault="008F62C3" w:rsidP="008033B0">
            <w:pPr>
              <w:pStyle w:val="ListParagraph"/>
              <w:numPr>
                <w:ilvl w:val="0"/>
                <w:numId w:val="6"/>
              </w:numPr>
              <w:ind w:left="3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???</w:t>
            </w:r>
          </w:p>
        </w:tc>
        <w:tc>
          <w:tcPr>
            <w:tcW w:w="2397" w:type="dxa"/>
            <w:vAlign w:val="center"/>
          </w:tcPr>
          <w:p w14:paraId="3CA71A3A" w14:textId="1D7E30F5" w:rsidR="008033B0" w:rsidRPr="008F0158" w:rsidRDefault="006D7183" w:rsidP="00803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keys w</w:t>
            </w:r>
            <w:r w:rsidR="008033B0">
              <w:rPr>
                <w:sz w:val="24"/>
                <w:szCs w:val="24"/>
              </w:rPr>
              <w:t xml:space="preserve">ith </w:t>
            </w:r>
            <w:r w:rsidR="008033B0" w:rsidRPr="00932574">
              <w:rPr>
                <w:sz w:val="26"/>
                <w:szCs w:val="26"/>
              </w:rPr>
              <w:t>theme_posts</w:t>
            </w:r>
            <w:r w:rsidR="008033B0">
              <w:rPr>
                <w:sz w:val="24"/>
                <w:szCs w:val="24"/>
              </w:rPr>
              <w:t>, many-to-one;</w:t>
            </w:r>
          </w:p>
        </w:tc>
      </w:tr>
      <w:tr w:rsidR="008033B0" w14:paraId="62570769" w14:textId="77777777" w:rsidTr="00DB4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9A1D446" w14:textId="77777777" w:rsidR="008033B0" w:rsidRPr="00932574" w:rsidRDefault="008033B0" w:rsidP="008033B0">
            <w:pPr>
              <w:rPr>
                <w:sz w:val="26"/>
                <w:szCs w:val="26"/>
              </w:rPr>
            </w:pPr>
            <w:r w:rsidRPr="00932574">
              <w:rPr>
                <w:sz w:val="26"/>
                <w:szCs w:val="26"/>
              </w:rPr>
              <w:t>about</w:t>
            </w:r>
          </w:p>
        </w:tc>
        <w:tc>
          <w:tcPr>
            <w:tcW w:w="3648" w:type="dxa"/>
            <w:vAlign w:val="center"/>
          </w:tcPr>
          <w:p w14:paraId="205941F2" w14:textId="77777777" w:rsidR="008033B0" w:rsidRDefault="00793573" w:rsidP="008033B0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Id(int);</w:t>
            </w:r>
          </w:p>
          <w:p w14:paraId="1B43A374" w14:textId="77777777" w:rsidR="00793573" w:rsidRPr="008F0158" w:rsidRDefault="00793573" w:rsidP="008033B0">
            <w:pPr>
              <w:pStyle w:val="ListParagraph"/>
              <w:numPr>
                <w:ilvl w:val="0"/>
                <w:numId w:val="6"/>
              </w:numPr>
              <w:ind w:left="32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97" w:type="dxa"/>
            <w:vAlign w:val="center"/>
          </w:tcPr>
          <w:p w14:paraId="0CE25802" w14:textId="77777777" w:rsidR="008033B0" w:rsidRPr="008F0158" w:rsidRDefault="008033B0" w:rsidP="00803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FC43A4F" w14:textId="77777777" w:rsidR="00002AED" w:rsidRDefault="00002AED" w:rsidP="00A96E1D">
      <w:r>
        <w:t xml:space="preserve"> </w:t>
      </w:r>
    </w:p>
    <w:p w14:paraId="65FDC981" w14:textId="77777777" w:rsidR="00A96E1D" w:rsidRDefault="00A96E1D" w:rsidP="00A96E1D"/>
    <w:p w14:paraId="54284DC7" w14:textId="77777777" w:rsidR="00A96E1D" w:rsidRDefault="00A96E1D" w:rsidP="00A96E1D">
      <w:r>
        <w:br w:type="page"/>
      </w:r>
    </w:p>
    <w:p w14:paraId="293CA50F" w14:textId="77777777" w:rsidR="00A96E1D" w:rsidRDefault="00A96E1D" w:rsidP="00A96E1D">
      <w:r>
        <w:lastRenderedPageBreak/>
        <w:t>Admin.</w:t>
      </w:r>
    </w:p>
    <w:p w14:paraId="1694FB28" w14:textId="77777777" w:rsidR="004A4FEA" w:rsidRPr="00DB4974" w:rsidRDefault="004A4FEA" w:rsidP="004A4FEA">
      <w:pPr>
        <w:rPr>
          <w:i/>
          <w:iCs/>
          <w:color w:val="00B050"/>
        </w:rPr>
      </w:pPr>
      <w:r w:rsidRPr="00DB4974">
        <w:rPr>
          <w:i/>
          <w:iCs/>
          <w:color w:val="00B050"/>
        </w:rPr>
        <w:t>Short description</w:t>
      </w:r>
    </w:p>
    <w:p w14:paraId="6C73E4AD" w14:textId="77777777" w:rsidR="00A96E1D" w:rsidRDefault="00A96E1D" w:rsidP="00A96E1D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05"/>
        <w:gridCol w:w="6612"/>
      </w:tblGrid>
      <w:tr w:rsidR="00A96E1D" w14:paraId="2A7E6A72" w14:textId="77777777" w:rsidTr="00793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18B510" w14:textId="77777777" w:rsidR="00A96E1D" w:rsidRDefault="00A96E1D" w:rsidP="00A96E1D">
            <w:r>
              <w:t>Sidebar</w:t>
            </w:r>
          </w:p>
        </w:tc>
        <w:tc>
          <w:tcPr>
            <w:tcW w:w="6612" w:type="dxa"/>
          </w:tcPr>
          <w:p w14:paraId="0FE6F62A" w14:textId="77777777" w:rsidR="00A96E1D" w:rsidRDefault="00A96E1D" w:rsidP="00A9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</w:tr>
      <w:tr w:rsidR="00A96E1D" w14:paraId="7D994060" w14:textId="77777777" w:rsidTr="0079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C6724D" w14:textId="77777777" w:rsidR="00A96E1D" w:rsidRPr="005662C2" w:rsidRDefault="005662C2" w:rsidP="00A96E1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</w:t>
            </w:r>
            <w:r w:rsidR="00793573" w:rsidRPr="005662C2">
              <w:rPr>
                <w:b w:val="0"/>
                <w:bCs w:val="0"/>
              </w:rPr>
              <w:t>ashboard</w:t>
            </w:r>
          </w:p>
        </w:tc>
        <w:tc>
          <w:tcPr>
            <w:tcW w:w="6612" w:type="dxa"/>
          </w:tcPr>
          <w:p w14:paraId="2E1BDA7A" w14:textId="77777777" w:rsidR="00A96E1D" w:rsidRDefault="00793573" w:rsidP="00A96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Chart, last news, last posts in themes, new comments (themes and blog)</w:t>
            </w:r>
          </w:p>
        </w:tc>
      </w:tr>
      <w:tr w:rsidR="00A96E1D" w14:paraId="0D42AFEE" w14:textId="77777777" w:rsidTr="00793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B479CB5" w14:textId="095AD2CF" w:rsidR="00A96E1D" w:rsidRPr="005662C2" w:rsidRDefault="005C2064" w:rsidP="00A96E1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Tutorials</w:t>
            </w:r>
            <w:r w:rsidR="00E95927">
              <w:rPr>
                <w:b w:val="0"/>
                <w:bCs w:val="0"/>
              </w:rPr>
              <w:t xml:space="preserve"> </w:t>
            </w:r>
            <w:r w:rsidR="00E95927" w:rsidRPr="00C4352B">
              <w:rPr>
                <w:b w:val="0"/>
                <w:bCs w:val="0"/>
                <w:sz w:val="24"/>
                <w:szCs w:val="24"/>
              </w:rPr>
              <w:t>(Categories)</w:t>
            </w:r>
          </w:p>
          <w:p w14:paraId="0553B315" w14:textId="77777777" w:rsidR="00AB4B93" w:rsidRPr="005662C2" w:rsidRDefault="00AB4B93" w:rsidP="00AB4B93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  <w:sz w:val="24"/>
                <w:szCs w:val="24"/>
              </w:rPr>
            </w:pPr>
            <w:r w:rsidRPr="005662C2">
              <w:rPr>
                <w:b w:val="0"/>
                <w:bCs w:val="0"/>
                <w:sz w:val="24"/>
                <w:szCs w:val="24"/>
              </w:rPr>
              <w:t>Php</w:t>
            </w:r>
          </w:p>
          <w:p w14:paraId="7709F2AF" w14:textId="77777777" w:rsidR="00AB4B93" w:rsidRPr="005662C2" w:rsidRDefault="00AB4B93" w:rsidP="00AB4B93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  <w:sz w:val="24"/>
                <w:szCs w:val="24"/>
              </w:rPr>
            </w:pPr>
            <w:r w:rsidRPr="005662C2">
              <w:rPr>
                <w:b w:val="0"/>
                <w:bCs w:val="0"/>
                <w:sz w:val="24"/>
                <w:szCs w:val="24"/>
              </w:rPr>
              <w:t>Java</w:t>
            </w:r>
          </w:p>
          <w:p w14:paraId="53B01D68" w14:textId="77777777" w:rsidR="00AB4B93" w:rsidRPr="005662C2" w:rsidRDefault="00AB4B93" w:rsidP="00AB4B93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  <w:sz w:val="24"/>
                <w:szCs w:val="24"/>
              </w:rPr>
            </w:pPr>
            <w:r w:rsidRPr="005662C2">
              <w:rPr>
                <w:b w:val="0"/>
                <w:bCs w:val="0"/>
                <w:sz w:val="24"/>
                <w:szCs w:val="24"/>
              </w:rPr>
              <w:t>JavaScript</w:t>
            </w:r>
          </w:p>
          <w:p w14:paraId="2665061C" w14:textId="77777777" w:rsidR="00AB4B93" w:rsidRPr="005662C2" w:rsidRDefault="00AB4B93" w:rsidP="00AB4B93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  <w:sz w:val="24"/>
                <w:szCs w:val="24"/>
              </w:rPr>
            </w:pPr>
            <w:r w:rsidRPr="005662C2">
              <w:rPr>
                <w:b w:val="0"/>
                <w:bCs w:val="0"/>
                <w:sz w:val="24"/>
                <w:szCs w:val="24"/>
              </w:rPr>
              <w:t>Html</w:t>
            </w:r>
          </w:p>
          <w:p w14:paraId="0CA82629" w14:textId="77777777" w:rsidR="00AB4B93" w:rsidRPr="005662C2" w:rsidRDefault="00AB4B93" w:rsidP="00AB4B93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  <w:sz w:val="24"/>
                <w:szCs w:val="24"/>
              </w:rPr>
            </w:pPr>
            <w:r w:rsidRPr="005662C2">
              <w:rPr>
                <w:b w:val="0"/>
                <w:bCs w:val="0"/>
                <w:sz w:val="24"/>
                <w:szCs w:val="24"/>
              </w:rPr>
              <w:t>Android</w:t>
            </w:r>
          </w:p>
          <w:p w14:paraId="29CC9909" w14:textId="77777777" w:rsidR="00AB4B93" w:rsidRPr="005662C2" w:rsidRDefault="00AB4B93" w:rsidP="00AB4B93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</w:rPr>
            </w:pPr>
            <w:r w:rsidRPr="005662C2">
              <w:rPr>
                <w:b w:val="0"/>
                <w:bCs w:val="0"/>
                <w:sz w:val="24"/>
                <w:szCs w:val="24"/>
              </w:rPr>
              <w:t>iOS</w:t>
            </w:r>
          </w:p>
        </w:tc>
        <w:tc>
          <w:tcPr>
            <w:tcW w:w="6612" w:type="dxa"/>
          </w:tcPr>
          <w:p w14:paraId="2917B335" w14:textId="77777777" w:rsidR="00A96E1D" w:rsidRDefault="00A96E1D" w:rsidP="00A9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E1D" w14:paraId="4B8EC628" w14:textId="77777777" w:rsidTr="0079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63EF5D" w14:textId="77777777" w:rsidR="00A96E1D" w:rsidRPr="005662C2" w:rsidRDefault="00AB4B93" w:rsidP="00A96E1D">
            <w:pPr>
              <w:rPr>
                <w:b w:val="0"/>
                <w:bCs w:val="0"/>
              </w:rPr>
            </w:pPr>
            <w:r w:rsidRPr="005662C2">
              <w:rPr>
                <w:b w:val="0"/>
                <w:bCs w:val="0"/>
              </w:rPr>
              <w:t>BLOG</w:t>
            </w:r>
          </w:p>
          <w:p w14:paraId="5EE29B93" w14:textId="77777777" w:rsidR="00793573" w:rsidRPr="005662C2" w:rsidRDefault="00793573" w:rsidP="00AB4B93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24"/>
                <w:szCs w:val="24"/>
              </w:rPr>
            </w:pPr>
            <w:r w:rsidRPr="005662C2">
              <w:rPr>
                <w:b w:val="0"/>
                <w:bCs w:val="0"/>
                <w:sz w:val="24"/>
                <w:szCs w:val="24"/>
              </w:rPr>
              <w:t>categories</w:t>
            </w:r>
          </w:p>
          <w:p w14:paraId="3677399C" w14:textId="77777777" w:rsidR="00793573" w:rsidRPr="005662C2" w:rsidRDefault="00793573" w:rsidP="00AB4B93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24"/>
                <w:szCs w:val="24"/>
              </w:rPr>
            </w:pPr>
            <w:r w:rsidRPr="005662C2">
              <w:rPr>
                <w:b w:val="0"/>
                <w:bCs w:val="0"/>
                <w:sz w:val="24"/>
                <w:szCs w:val="24"/>
              </w:rPr>
              <w:t>posts</w:t>
            </w:r>
          </w:p>
          <w:p w14:paraId="16E9DC08" w14:textId="77777777" w:rsidR="00AB4B93" w:rsidRPr="005662C2" w:rsidRDefault="00AB4B93" w:rsidP="00AB4B93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Pr="005662C2">
              <w:rPr>
                <w:b w:val="0"/>
                <w:bCs w:val="0"/>
                <w:sz w:val="24"/>
                <w:szCs w:val="24"/>
              </w:rPr>
              <w:t>add</w:t>
            </w:r>
          </w:p>
        </w:tc>
        <w:tc>
          <w:tcPr>
            <w:tcW w:w="6612" w:type="dxa"/>
          </w:tcPr>
          <w:p w14:paraId="24AAE7E3" w14:textId="77777777" w:rsidR="00A96E1D" w:rsidRPr="00C4352B" w:rsidRDefault="00A96E1D" w:rsidP="00A96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</w:p>
        </w:tc>
      </w:tr>
      <w:tr w:rsidR="00AB4B93" w14:paraId="6C9EA025" w14:textId="77777777" w:rsidTr="00793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54CC71" w14:textId="77777777" w:rsidR="00AB4B93" w:rsidRPr="005662C2" w:rsidRDefault="009C17F0" w:rsidP="00A96E1D">
            <w:pPr>
              <w:rPr>
                <w:b w:val="0"/>
                <w:bCs w:val="0"/>
              </w:rPr>
            </w:pPr>
            <w:r w:rsidRPr="005662C2">
              <w:rPr>
                <w:b w:val="0"/>
                <w:bCs w:val="0"/>
              </w:rPr>
              <w:t>COMMENTS</w:t>
            </w:r>
            <w:r w:rsidR="00AB4B93" w:rsidRPr="005662C2">
              <w:rPr>
                <w:b w:val="0"/>
                <w:bCs w:val="0"/>
              </w:rPr>
              <w:t>???</w:t>
            </w:r>
          </w:p>
          <w:p w14:paraId="3333D1B6" w14:textId="77777777" w:rsidR="00AB4B93" w:rsidRPr="005662C2" w:rsidRDefault="00AB4B93" w:rsidP="00AB4B93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sz w:val="24"/>
                <w:szCs w:val="24"/>
              </w:rPr>
            </w:pPr>
            <w:r w:rsidRPr="005662C2">
              <w:rPr>
                <w:b w:val="0"/>
                <w:bCs w:val="0"/>
                <w:sz w:val="24"/>
                <w:szCs w:val="24"/>
              </w:rPr>
              <w:t>For themes</w:t>
            </w:r>
          </w:p>
          <w:p w14:paraId="6600F19B" w14:textId="77777777" w:rsidR="00AB4B93" w:rsidRPr="005662C2" w:rsidRDefault="00AB4B93" w:rsidP="00AB4B93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</w:rPr>
            </w:pPr>
            <w:r w:rsidRPr="005662C2">
              <w:rPr>
                <w:b w:val="0"/>
                <w:bCs w:val="0"/>
                <w:sz w:val="24"/>
                <w:szCs w:val="24"/>
              </w:rPr>
              <w:t>For blog</w:t>
            </w:r>
          </w:p>
        </w:tc>
        <w:tc>
          <w:tcPr>
            <w:tcW w:w="6612" w:type="dxa"/>
          </w:tcPr>
          <w:p w14:paraId="4D41B3E1" w14:textId="77777777" w:rsidR="00AB4B93" w:rsidRDefault="00AB4B93" w:rsidP="00A9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3573" w14:paraId="5B945AD7" w14:textId="77777777" w:rsidTr="0079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728A61" w14:textId="77777777" w:rsidR="00793573" w:rsidRPr="005662C2" w:rsidRDefault="00793573" w:rsidP="00A96E1D">
            <w:pPr>
              <w:rPr>
                <w:b w:val="0"/>
                <w:bCs w:val="0"/>
              </w:rPr>
            </w:pPr>
            <w:r w:rsidRPr="005662C2">
              <w:rPr>
                <w:b w:val="0"/>
                <w:bCs w:val="0"/>
              </w:rPr>
              <w:t>settings</w:t>
            </w:r>
          </w:p>
        </w:tc>
        <w:tc>
          <w:tcPr>
            <w:tcW w:w="6612" w:type="dxa"/>
          </w:tcPr>
          <w:p w14:paraId="7133641B" w14:textId="77777777" w:rsidR="00793573" w:rsidRDefault="00793573" w:rsidP="00A96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3573" w14:paraId="4A89A973" w14:textId="77777777" w:rsidTr="00793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56DCDD5" w14:textId="77777777" w:rsidR="00793573" w:rsidRPr="005662C2" w:rsidRDefault="00793573" w:rsidP="00A96E1D">
            <w:pPr>
              <w:rPr>
                <w:b w:val="0"/>
                <w:bCs w:val="0"/>
              </w:rPr>
            </w:pPr>
            <w:r w:rsidRPr="005662C2">
              <w:rPr>
                <w:b w:val="0"/>
                <w:bCs w:val="0"/>
              </w:rPr>
              <w:t>about</w:t>
            </w:r>
          </w:p>
        </w:tc>
        <w:tc>
          <w:tcPr>
            <w:tcW w:w="6612" w:type="dxa"/>
          </w:tcPr>
          <w:p w14:paraId="407E5B84" w14:textId="77777777" w:rsidR="00793573" w:rsidRDefault="00793573" w:rsidP="00A9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367A18" w14:textId="60950CB8" w:rsidR="00A96E1D" w:rsidRDefault="00A96E1D" w:rsidP="00A96E1D"/>
    <w:p w14:paraId="5115E8C0" w14:textId="508EFBE5" w:rsidR="004C7B6A" w:rsidRDefault="004C7B6A" w:rsidP="00A96E1D"/>
    <w:p w14:paraId="18625A7C" w14:textId="0123A081" w:rsidR="004C7B6A" w:rsidRDefault="004C7B6A" w:rsidP="00A96E1D">
      <w:r>
        <w:br w:type="page"/>
      </w:r>
    </w:p>
    <w:p w14:paraId="4ED11EF9" w14:textId="77777777" w:rsidR="004C7B6A" w:rsidRPr="00A96E1D" w:rsidRDefault="004C7B6A" w:rsidP="00A96E1D"/>
    <w:sectPr w:rsidR="004C7B6A" w:rsidRPr="00A96E1D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96748" w14:textId="77777777" w:rsidR="0057109E" w:rsidRDefault="0057109E">
      <w:r>
        <w:separator/>
      </w:r>
    </w:p>
    <w:p w14:paraId="784C344E" w14:textId="77777777" w:rsidR="0057109E" w:rsidRDefault="0057109E"/>
  </w:endnote>
  <w:endnote w:type="continuationSeparator" w:id="0">
    <w:p w14:paraId="20DC7396" w14:textId="77777777" w:rsidR="0057109E" w:rsidRDefault="0057109E">
      <w:r>
        <w:continuationSeparator/>
      </w:r>
    </w:p>
    <w:p w14:paraId="444B0D52" w14:textId="77777777" w:rsidR="0057109E" w:rsidRDefault="005710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0DC595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A32C0" w14:textId="77777777" w:rsidR="0057109E" w:rsidRDefault="0057109E">
      <w:r>
        <w:separator/>
      </w:r>
    </w:p>
    <w:p w14:paraId="4829B236" w14:textId="77777777" w:rsidR="0057109E" w:rsidRDefault="0057109E"/>
  </w:footnote>
  <w:footnote w:type="continuationSeparator" w:id="0">
    <w:p w14:paraId="4D50418C" w14:textId="77777777" w:rsidR="0057109E" w:rsidRDefault="0057109E">
      <w:r>
        <w:continuationSeparator/>
      </w:r>
    </w:p>
    <w:p w14:paraId="1AEF644B" w14:textId="77777777" w:rsidR="0057109E" w:rsidRDefault="0057109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9B4D64"/>
    <w:multiLevelType w:val="hybridMultilevel"/>
    <w:tmpl w:val="8A600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50CD6"/>
    <w:multiLevelType w:val="hybridMultilevel"/>
    <w:tmpl w:val="4DA2B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D0D11"/>
    <w:multiLevelType w:val="hybridMultilevel"/>
    <w:tmpl w:val="D5DE3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353C1"/>
    <w:multiLevelType w:val="hybridMultilevel"/>
    <w:tmpl w:val="9A681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F327C"/>
    <w:multiLevelType w:val="hybridMultilevel"/>
    <w:tmpl w:val="EDDEF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174D9"/>
    <w:multiLevelType w:val="hybridMultilevel"/>
    <w:tmpl w:val="1834F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A1"/>
    <w:rsid w:val="00002AED"/>
    <w:rsid w:val="000B6D65"/>
    <w:rsid w:val="000F312B"/>
    <w:rsid w:val="001113D7"/>
    <w:rsid w:val="00151266"/>
    <w:rsid w:val="00153D79"/>
    <w:rsid w:val="0018252E"/>
    <w:rsid w:val="001B24AF"/>
    <w:rsid w:val="001B791B"/>
    <w:rsid w:val="001E0DB2"/>
    <w:rsid w:val="002360A9"/>
    <w:rsid w:val="00333434"/>
    <w:rsid w:val="00341421"/>
    <w:rsid w:val="00387864"/>
    <w:rsid w:val="003B4A58"/>
    <w:rsid w:val="00420A04"/>
    <w:rsid w:val="00480F71"/>
    <w:rsid w:val="00486482"/>
    <w:rsid w:val="004A4FEA"/>
    <w:rsid w:val="004A772A"/>
    <w:rsid w:val="004C7B6A"/>
    <w:rsid w:val="005662C2"/>
    <w:rsid w:val="0057109E"/>
    <w:rsid w:val="00592013"/>
    <w:rsid w:val="005C2064"/>
    <w:rsid w:val="00611E35"/>
    <w:rsid w:val="00633826"/>
    <w:rsid w:val="00677AD2"/>
    <w:rsid w:val="0068400C"/>
    <w:rsid w:val="006D7183"/>
    <w:rsid w:val="00764DB8"/>
    <w:rsid w:val="00793573"/>
    <w:rsid w:val="007A2EE0"/>
    <w:rsid w:val="007B021E"/>
    <w:rsid w:val="007D3572"/>
    <w:rsid w:val="00802B49"/>
    <w:rsid w:val="008033B0"/>
    <w:rsid w:val="00807843"/>
    <w:rsid w:val="00850A2D"/>
    <w:rsid w:val="00852B91"/>
    <w:rsid w:val="008F0158"/>
    <w:rsid w:val="008F62C3"/>
    <w:rsid w:val="00907476"/>
    <w:rsid w:val="00932574"/>
    <w:rsid w:val="009C17F0"/>
    <w:rsid w:val="00A24B7F"/>
    <w:rsid w:val="00A96E1D"/>
    <w:rsid w:val="00AB15F4"/>
    <w:rsid w:val="00AB4B93"/>
    <w:rsid w:val="00B31826"/>
    <w:rsid w:val="00C4352B"/>
    <w:rsid w:val="00C462C6"/>
    <w:rsid w:val="00C80A04"/>
    <w:rsid w:val="00CB38E2"/>
    <w:rsid w:val="00CC399C"/>
    <w:rsid w:val="00CF5597"/>
    <w:rsid w:val="00D030F5"/>
    <w:rsid w:val="00D16D29"/>
    <w:rsid w:val="00D22664"/>
    <w:rsid w:val="00DB4974"/>
    <w:rsid w:val="00DB54C7"/>
    <w:rsid w:val="00DC2134"/>
    <w:rsid w:val="00DD384C"/>
    <w:rsid w:val="00E95927"/>
    <w:rsid w:val="00EA2CF6"/>
    <w:rsid w:val="00F157BD"/>
    <w:rsid w:val="00F26E0E"/>
    <w:rsid w:val="00F437AA"/>
    <w:rsid w:val="00F802A1"/>
    <w:rsid w:val="00F84523"/>
    <w:rsid w:val="00FC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D3DD5E8"/>
  <w15:chartTrackingRefBased/>
  <w15:docId w15:val="{6863CE4B-5995-0345-9613-F2813626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39"/>
    <w:rsid w:val="00EA2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A2CF6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8F0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on/Library/Containers/com.microsoft.Word/Data/Library/Application%20Support/Microsoft/Office/16.0/DTS/en-GB%7b19666D4A-8F55-1244-8518-622AEC6951A3%7d/%7bC0EFFFA9-BC50-F049-835F-EBF598A25CE9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{C0EFFFA9-BC50-F049-835F-EBF598A25CE9}tf10002086.dotx</Template>
  <TotalTime>81</TotalTime>
  <Pages>6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Порученко</dc:creator>
  <cp:keywords/>
  <dc:description/>
  <cp:lastModifiedBy>Олег Порученко</cp:lastModifiedBy>
  <cp:revision>60</cp:revision>
  <dcterms:created xsi:type="dcterms:W3CDTF">2020-07-04T08:44:00Z</dcterms:created>
  <dcterms:modified xsi:type="dcterms:W3CDTF">2020-09-05T21:10:00Z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